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850AB2" w:rsidRDefault="00250CA6">
              <w:pPr>
                <w:pStyle w:val="Publishwithline"/>
              </w:pPr>
              <w:r>
                <w:t>NGCB Optimization</w:t>
              </w:r>
              <w:r w:rsidR="007F0EF9">
                <w:t xml:space="preserve"> and Data Retention</w:t>
              </w:r>
              <w:r>
                <w:t xml:space="preserve"> Plan</w:t>
              </w:r>
              <w:r w:rsidR="007F0EF9">
                <w:t xml:space="preserve"> for</w:t>
              </w:r>
              <w:r>
                <w:t xml:space="preserve"> Jan 2020 – Created by Yoku and Christopher</w:t>
              </w:r>
            </w:p>
          </w:sdtContent>
        </w:sdt>
        <w:p w:rsidR="00850AB2" w:rsidRDefault="00850AB2">
          <w:pPr>
            <w:pStyle w:val="underline"/>
          </w:pPr>
        </w:p>
        <w:p w:rsidR="00850AB2" w:rsidRDefault="00077558">
          <w:pPr>
            <w:pStyle w:val="PadderBetweenControlandBody"/>
          </w:pPr>
        </w:p>
      </w:sdtContent>
    </w:sdt>
    <w:p w:rsidR="00250CA6" w:rsidRDefault="00250CA6" w:rsidP="00250CA6"/>
    <w:p w:rsidR="00250CA6" w:rsidRDefault="00250CA6" w:rsidP="00250CA6">
      <w:r>
        <w:t>Jan 12, 2020</w:t>
      </w:r>
    </w:p>
    <w:p w:rsidR="00250CA6" w:rsidRDefault="00250CA6" w:rsidP="00250CA6"/>
    <w:p w:rsidR="00250CA6" w:rsidRPr="00250CA6" w:rsidRDefault="00250CA6" w:rsidP="00250CA6">
      <w:pPr>
        <w:rPr>
          <w:b/>
        </w:rPr>
      </w:pPr>
      <w:r w:rsidRPr="00250CA6">
        <w:rPr>
          <w:b/>
        </w:rPr>
        <w:t>A. Objective</w:t>
      </w:r>
    </w:p>
    <w:p w:rsidR="00250CA6" w:rsidRDefault="00250CA6" w:rsidP="00250CA6">
      <w:r>
        <w:t>1. To minimize the processing time of Time keeping execution</w:t>
      </w:r>
    </w:p>
    <w:p w:rsidR="00250CA6" w:rsidRDefault="00250CA6" w:rsidP="00250CA6">
      <w:r>
        <w:t>2. Data Retention from previous 6 months up today of Employee daily schedule</w:t>
      </w:r>
    </w:p>
    <w:p w:rsidR="00250CA6" w:rsidRDefault="00250CA6" w:rsidP="00250CA6">
      <w:r>
        <w:t>3. Data Retention from previous 6 months up today of Employee Attendance Log</w:t>
      </w:r>
    </w:p>
    <w:p w:rsidR="00250CA6" w:rsidRDefault="00250CA6" w:rsidP="00250CA6"/>
    <w:p w:rsidR="00250CA6" w:rsidRPr="00250CA6" w:rsidRDefault="00250CA6" w:rsidP="00250CA6">
      <w:pPr>
        <w:rPr>
          <w:b/>
        </w:rPr>
      </w:pPr>
      <w:r w:rsidRPr="00250CA6">
        <w:rPr>
          <w:b/>
        </w:rPr>
        <w:t>B. Task Needed to be Done</w:t>
      </w:r>
    </w:p>
    <w:p w:rsidR="00250CA6" w:rsidRDefault="00250CA6" w:rsidP="00250CA6"/>
    <w:p w:rsidR="00250CA6" w:rsidRDefault="00250CA6" w:rsidP="00250CA6">
      <w:r>
        <w:t>1. Implement:</w:t>
      </w:r>
    </w:p>
    <w:p w:rsidR="00250CA6" w:rsidRDefault="00250CA6" w:rsidP="00250CA6">
      <w:r>
        <w:t>Historical Table Data / Creation of</w:t>
      </w:r>
    </w:p>
    <w:p w:rsidR="00250CA6" w:rsidRDefault="00250CA6" w:rsidP="00250CA6">
      <w:r>
        <w:t>*tEmployeeDailySchedule_Detail_History</w:t>
      </w:r>
    </w:p>
    <w:p w:rsidR="00250CA6" w:rsidRDefault="00250CA6" w:rsidP="00250CA6">
      <w:r>
        <w:t>*</w:t>
      </w:r>
      <w:proofErr w:type="spellStart"/>
      <w:r>
        <w:t>tEmployeeDailySchedule_History</w:t>
      </w:r>
      <w:proofErr w:type="spellEnd"/>
    </w:p>
    <w:p w:rsidR="00250CA6" w:rsidRDefault="00250CA6" w:rsidP="00250CA6">
      <w:r>
        <w:t>*</w:t>
      </w:r>
      <w:proofErr w:type="spellStart"/>
      <w:r>
        <w:t>tEmployeeAttendanceLog_History</w:t>
      </w:r>
      <w:proofErr w:type="spellEnd"/>
    </w:p>
    <w:p w:rsidR="006A28D2" w:rsidRPr="00CB6524" w:rsidRDefault="006A28D2" w:rsidP="00250CA6">
      <w:pPr>
        <w:rPr>
          <w:rFonts w:cstheme="minorHAnsi"/>
          <w:szCs w:val="22"/>
        </w:rPr>
      </w:pPr>
      <w:r w:rsidRPr="00CB6524">
        <w:rPr>
          <w:rFonts w:cstheme="minorHAnsi"/>
          <w:szCs w:val="22"/>
        </w:rPr>
        <w:t>*</w:t>
      </w:r>
      <w:proofErr w:type="spellStart"/>
      <w:r w:rsidRPr="00CB6524">
        <w:rPr>
          <w:rFonts w:cstheme="minorHAnsi"/>
          <w:color w:val="000000"/>
          <w:szCs w:val="22"/>
        </w:rPr>
        <w:t>tAttendance</w:t>
      </w:r>
      <w:proofErr w:type="spellEnd"/>
    </w:p>
    <w:p w:rsidR="00250CA6" w:rsidRDefault="00250CA6" w:rsidP="00250CA6"/>
    <w:p w:rsidR="00250CA6" w:rsidRDefault="00250CA6" w:rsidP="00250CA6">
      <w:r>
        <w:t xml:space="preserve">2. </w:t>
      </w:r>
      <w:proofErr w:type="spellStart"/>
      <w:r>
        <w:t>ReCluster</w:t>
      </w:r>
      <w:proofErr w:type="spellEnd"/>
      <w:r>
        <w:t xml:space="preserve"> of  </w:t>
      </w:r>
    </w:p>
    <w:p w:rsidR="00250CA6" w:rsidRDefault="00250CA6" w:rsidP="00250CA6">
      <w:r>
        <w:t xml:space="preserve"> #</w:t>
      </w:r>
      <w:proofErr w:type="spellStart"/>
      <w:r>
        <w:t>tEmployeeAttendanceLog_Transaction</w:t>
      </w:r>
      <w:proofErr w:type="spellEnd"/>
    </w:p>
    <w:p w:rsidR="00250CA6" w:rsidRDefault="00250CA6" w:rsidP="00250CA6">
      <w:r>
        <w:t xml:space="preserve"> #</w:t>
      </w:r>
      <w:proofErr w:type="spellStart"/>
      <w:r>
        <w:t>tEmployeeAttendanceLog</w:t>
      </w:r>
      <w:proofErr w:type="spellEnd"/>
      <w:r>
        <w:t xml:space="preserve"> </w:t>
      </w:r>
    </w:p>
    <w:p w:rsidR="00250CA6" w:rsidRDefault="00250CA6" w:rsidP="00250CA6">
      <w:r>
        <w:t xml:space="preserve">  / from ID to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250CA6" w:rsidRDefault="00250CA6" w:rsidP="00250CA6">
      <w:r>
        <w:t xml:space="preserve"> </w:t>
      </w:r>
    </w:p>
    <w:p w:rsidR="00250CA6" w:rsidRDefault="00250CA6" w:rsidP="00250CA6">
      <w:r>
        <w:t xml:space="preserve">3. Remove white spaces and rename select statement from </w:t>
      </w:r>
      <w:proofErr w:type="spellStart"/>
      <w:r>
        <w:t>tTable</w:t>
      </w:r>
      <w:proofErr w:type="spellEnd"/>
      <w:r>
        <w:t xml:space="preserve"> to </w:t>
      </w:r>
      <w:proofErr w:type="spellStart"/>
      <w:proofErr w:type="gramStart"/>
      <w:r>
        <w:t>dbo.tTable</w:t>
      </w:r>
      <w:proofErr w:type="spellEnd"/>
      <w:proofErr w:type="gramEnd"/>
      <w:r>
        <w:t xml:space="preserve"> </w:t>
      </w:r>
    </w:p>
    <w:p w:rsidR="00250CA6" w:rsidRDefault="00250CA6" w:rsidP="00250CA6">
      <w:r>
        <w:t xml:space="preserve">   of TK Processing procedures</w:t>
      </w:r>
    </w:p>
    <w:p w:rsidR="00250CA6" w:rsidRDefault="00250CA6" w:rsidP="00250CA6"/>
    <w:p w:rsidR="00250CA6" w:rsidRDefault="00250CA6" w:rsidP="00250CA6">
      <w:r>
        <w:t xml:space="preserve">4. Data compression for Historical and Main table </w:t>
      </w:r>
    </w:p>
    <w:p w:rsidR="00250CA6" w:rsidRDefault="00250CA6" w:rsidP="00250CA6"/>
    <w:p w:rsidR="00250CA6" w:rsidRDefault="00250CA6" w:rsidP="00250CA6">
      <w:r>
        <w:t>5. Creation of Transactional Table for TK Processing and once processing done</w:t>
      </w:r>
    </w:p>
    <w:p w:rsidR="00250CA6" w:rsidRDefault="00250CA6" w:rsidP="00250CA6">
      <w:r>
        <w:t>insert it back to Original TK table/*</w:t>
      </w:r>
    </w:p>
    <w:p w:rsidR="00250CA6" w:rsidRDefault="00250CA6" w:rsidP="00250CA6">
      <w:r>
        <w:t>Transaction Table Creation</w:t>
      </w:r>
    </w:p>
    <w:p w:rsidR="00250CA6" w:rsidRDefault="00250CA6" w:rsidP="00250CA6">
      <w:proofErr w:type="spellStart"/>
      <w:r>
        <w:t>tEmployeeAttendanceLog_Transaction</w:t>
      </w:r>
      <w:proofErr w:type="spellEnd"/>
    </w:p>
    <w:p w:rsidR="00250CA6" w:rsidRDefault="00250CA6" w:rsidP="00250CA6">
      <w:proofErr w:type="spellStart"/>
      <w:r>
        <w:t>tEmployeeDailySchedule_Detail_Transaction</w:t>
      </w:r>
      <w:proofErr w:type="spellEnd"/>
    </w:p>
    <w:p w:rsidR="00250CA6" w:rsidRDefault="00250CA6" w:rsidP="00250CA6">
      <w:proofErr w:type="spellStart"/>
      <w:r>
        <w:t>tEmployeeDailySchedule_Transaction</w:t>
      </w:r>
      <w:proofErr w:type="spellEnd"/>
    </w:p>
    <w:p w:rsidR="00250CA6" w:rsidRDefault="00250CA6" w:rsidP="00250CA6">
      <w:r>
        <w:t xml:space="preserve">*/   </w:t>
      </w:r>
      <w:bookmarkStart w:id="0" w:name="_GoBack"/>
      <w:bookmarkEnd w:id="0"/>
    </w:p>
    <w:p w:rsidR="00250CA6" w:rsidRDefault="00250CA6" w:rsidP="00250CA6"/>
    <w:p w:rsidR="00850AB2" w:rsidRDefault="00250CA6" w:rsidP="00250CA6">
      <w:r>
        <w:t xml:space="preserve">Conclusion: Can reduce TK </w:t>
      </w:r>
      <w:proofErr w:type="spellStart"/>
      <w:r>
        <w:t>Processsing</w:t>
      </w:r>
      <w:proofErr w:type="spellEnd"/>
      <w:r>
        <w:t xml:space="preserve"> execution time up to 50%</w:t>
      </w:r>
    </w:p>
    <w:p w:rsidR="00250CA6" w:rsidRDefault="00250CA6" w:rsidP="00250CA6"/>
    <w:p w:rsidR="00250CA6" w:rsidRDefault="00250CA6" w:rsidP="00250CA6">
      <w:r>
        <w:rPr>
          <w:noProof/>
        </w:rPr>
        <w:drawing>
          <wp:inline distT="0" distB="0" distL="0" distR="0">
            <wp:extent cx="7156450" cy="3390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cpl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CA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250CA6"/>
    <w:rsid w:val="00077558"/>
    <w:rsid w:val="00250CA6"/>
    <w:rsid w:val="006A28D2"/>
    <w:rsid w:val="007F0EF9"/>
    <w:rsid w:val="00850AB2"/>
    <w:rsid w:val="00AB7284"/>
    <w:rsid w:val="00CB6524"/>
    <w:rsid w:val="00F6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1BA3CD-99AF-4CE9-881F-D9AF7DAE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PH" w:eastAsia="en-PH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50652-6195-4376-B364-B6948DBB627B}"/>
      </w:docPartPr>
      <w:docPartBody>
        <w:p w:rsidR="00DA1000" w:rsidRDefault="00DA1000">
          <w:r w:rsidRPr="00207E04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2F"/>
    <w:rsid w:val="0022289C"/>
    <w:rsid w:val="005B442F"/>
    <w:rsid w:val="009E72DF"/>
    <w:rsid w:val="00DA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0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NGCB Optimization and Data Retention Plan for Jan 2020 – Created by Yoku and Christopher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Yoku E. Panuelos</dc:creator>
  <cp:keywords/>
  <dc:description/>
  <cp:lastModifiedBy>Yoku E. Panuelos</cp:lastModifiedBy>
  <cp:revision>6</cp:revision>
  <dcterms:created xsi:type="dcterms:W3CDTF">2020-01-11T06:23:00Z</dcterms:created>
  <dcterms:modified xsi:type="dcterms:W3CDTF">2020-01-11T06:37:00Z</dcterms:modified>
</cp:coreProperties>
</file>